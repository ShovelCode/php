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1BC" w:rsidRDefault="00A871BC" w:rsidP="00AC12D4">
      <w:pPr>
        <w:rPr>
          <w:b/>
          <w:sz w:val="24"/>
          <w:szCs w:val="24"/>
          <w:u w:val="single"/>
        </w:rPr>
      </w:pPr>
    </w:p>
    <w:p w:rsidR="00A871BC" w:rsidRDefault="00A871BC" w:rsidP="00AC12D4">
      <w:pPr>
        <w:rPr>
          <w:b/>
          <w:sz w:val="24"/>
          <w:szCs w:val="24"/>
          <w:u w:val="single"/>
        </w:rPr>
      </w:pPr>
    </w:p>
    <w:p w:rsidR="00A871BC" w:rsidRDefault="00A871BC" w:rsidP="00AC12D4">
      <w:pPr>
        <w:rPr>
          <w:b/>
          <w:sz w:val="24"/>
          <w:szCs w:val="24"/>
          <w:u w:val="single"/>
        </w:rPr>
      </w:pPr>
    </w:p>
    <w:p w:rsidR="00A871BC" w:rsidRDefault="00A871BC" w:rsidP="00AC12D4">
      <w:pPr>
        <w:rPr>
          <w:b/>
          <w:sz w:val="24"/>
          <w:szCs w:val="24"/>
          <w:u w:val="single"/>
        </w:rPr>
      </w:pPr>
    </w:p>
    <w:p w:rsidR="00A871BC" w:rsidRDefault="00A871BC" w:rsidP="00AC12D4">
      <w:pPr>
        <w:rPr>
          <w:b/>
          <w:sz w:val="24"/>
          <w:szCs w:val="24"/>
          <w:u w:val="single"/>
        </w:rPr>
      </w:pPr>
    </w:p>
    <w:p w:rsidR="00A871BC" w:rsidRDefault="00A871BC" w:rsidP="00AC12D4">
      <w:pPr>
        <w:rPr>
          <w:b/>
          <w:sz w:val="24"/>
          <w:szCs w:val="24"/>
          <w:u w:val="single"/>
        </w:rPr>
      </w:pPr>
    </w:p>
    <w:p w:rsidR="00A871BC" w:rsidRDefault="00A871BC" w:rsidP="00AC12D4">
      <w:pPr>
        <w:rPr>
          <w:b/>
          <w:sz w:val="24"/>
          <w:szCs w:val="24"/>
          <w:u w:val="single"/>
        </w:rPr>
      </w:pPr>
    </w:p>
    <w:p w:rsidR="00A871BC" w:rsidRDefault="00A871BC" w:rsidP="00AC12D4">
      <w:pPr>
        <w:rPr>
          <w:b/>
          <w:sz w:val="24"/>
          <w:szCs w:val="24"/>
          <w:u w:val="single"/>
        </w:rPr>
      </w:pPr>
    </w:p>
    <w:p w:rsidR="00F54F23" w:rsidRDefault="00F54F23" w:rsidP="00AC12D4">
      <w:pPr>
        <w:rPr>
          <w:b/>
          <w:sz w:val="24"/>
          <w:szCs w:val="24"/>
          <w:u w:val="single"/>
        </w:rPr>
      </w:pPr>
    </w:p>
    <w:p w:rsidR="00F54F23" w:rsidRDefault="00F54F23" w:rsidP="00AC12D4">
      <w:pPr>
        <w:rPr>
          <w:b/>
          <w:sz w:val="24"/>
          <w:szCs w:val="24"/>
          <w:u w:val="single"/>
        </w:rPr>
      </w:pPr>
    </w:p>
    <w:p w:rsidR="00A871BC" w:rsidRDefault="00A871BC" w:rsidP="00AC12D4">
      <w:pPr>
        <w:rPr>
          <w:b/>
          <w:sz w:val="24"/>
          <w:szCs w:val="24"/>
          <w:u w:val="single"/>
        </w:rPr>
      </w:pPr>
    </w:p>
    <w:p w:rsidR="00A871BC" w:rsidRDefault="00A871BC" w:rsidP="00AC12D4">
      <w:pPr>
        <w:rPr>
          <w:b/>
          <w:sz w:val="24"/>
          <w:szCs w:val="24"/>
          <w:u w:val="single"/>
        </w:rPr>
      </w:pPr>
    </w:p>
    <w:p w:rsidR="00A871BC" w:rsidRDefault="00A871BC" w:rsidP="00AC12D4">
      <w:pPr>
        <w:rPr>
          <w:b/>
          <w:sz w:val="24"/>
          <w:szCs w:val="24"/>
          <w:u w:val="single"/>
        </w:rPr>
      </w:pPr>
    </w:p>
    <w:p w:rsidR="00A871BC" w:rsidRDefault="00A871BC" w:rsidP="00AC12D4">
      <w:pPr>
        <w:rPr>
          <w:b/>
          <w:sz w:val="24"/>
          <w:szCs w:val="24"/>
          <w:u w:val="single"/>
        </w:rPr>
      </w:pPr>
    </w:p>
    <w:p w:rsidR="00AB0459" w:rsidRDefault="00AB0459" w:rsidP="00AC12D4">
      <w:pPr>
        <w:rPr>
          <w:b/>
          <w:sz w:val="24"/>
          <w:szCs w:val="24"/>
          <w:u w:val="single"/>
        </w:rPr>
      </w:pPr>
    </w:p>
    <w:p w:rsidR="00A871BC" w:rsidRDefault="00A871BC" w:rsidP="00AC12D4">
      <w:pPr>
        <w:rPr>
          <w:b/>
          <w:sz w:val="24"/>
          <w:szCs w:val="24"/>
          <w:u w:val="single"/>
        </w:rPr>
      </w:pPr>
    </w:p>
    <w:p w:rsidR="00A871BC" w:rsidRDefault="00A871BC" w:rsidP="00AC12D4">
      <w:pPr>
        <w:rPr>
          <w:b/>
          <w:sz w:val="24"/>
          <w:szCs w:val="24"/>
          <w:u w:val="single"/>
        </w:rPr>
      </w:pPr>
    </w:p>
    <w:p w:rsidR="00A871BC" w:rsidRDefault="00A871BC" w:rsidP="00B47F5F">
      <w:pPr>
        <w:ind w:left="1440"/>
        <w:rPr>
          <w:b/>
          <w:sz w:val="24"/>
          <w:szCs w:val="24"/>
          <w:u w:val="single"/>
        </w:rPr>
      </w:pPr>
    </w:p>
    <w:p w:rsidR="00AD18C8" w:rsidRPr="00C1179A" w:rsidRDefault="00AC12D4" w:rsidP="00AB0459">
      <w:pPr>
        <w:ind w:left="1440"/>
        <w:rPr>
          <w:rFonts w:ascii="Courier New" w:hAnsi="Courier New" w:cs="Courier New"/>
          <w:b/>
          <w:sz w:val="24"/>
          <w:szCs w:val="24"/>
        </w:rPr>
      </w:pPr>
      <w:r w:rsidRPr="00C1179A">
        <w:rPr>
          <w:rFonts w:ascii="Courier New" w:hAnsi="Courier New" w:cs="Courier New"/>
          <w:b/>
          <w:sz w:val="24"/>
          <w:szCs w:val="24"/>
          <w:u w:val="single"/>
        </w:rPr>
        <w:t>How to</w:t>
      </w:r>
      <w:r w:rsidR="00AD18C8" w:rsidRPr="00C1179A">
        <w:rPr>
          <w:rFonts w:ascii="Courier New" w:hAnsi="Courier New" w:cs="Courier New"/>
          <w:b/>
          <w:sz w:val="24"/>
          <w:szCs w:val="24"/>
          <w:u w:val="single"/>
        </w:rPr>
        <w:t xml:space="preserve"> upload files</w:t>
      </w:r>
    </w:p>
    <w:p w:rsidR="007F3ED3" w:rsidRPr="00C1179A" w:rsidRDefault="007F3ED3" w:rsidP="00AB0459">
      <w:pPr>
        <w:ind w:left="1440"/>
        <w:rPr>
          <w:rFonts w:ascii="Courier New" w:hAnsi="Courier New" w:cs="Courier New"/>
          <w:sz w:val="24"/>
          <w:szCs w:val="24"/>
        </w:rPr>
      </w:pPr>
    </w:p>
    <w:p w:rsidR="00AD18C8" w:rsidRPr="00C1179A" w:rsidRDefault="00AD18C8" w:rsidP="00AB0459">
      <w:pPr>
        <w:ind w:left="2160"/>
        <w:rPr>
          <w:rFonts w:ascii="Courier New" w:hAnsi="Courier New" w:cs="Courier New"/>
          <w:sz w:val="24"/>
          <w:szCs w:val="24"/>
        </w:rPr>
      </w:pPr>
      <w:r w:rsidRPr="00C1179A">
        <w:rPr>
          <w:rFonts w:ascii="Courier New" w:hAnsi="Courier New" w:cs="Courier New"/>
          <w:sz w:val="24"/>
          <w:szCs w:val="24"/>
        </w:rPr>
        <w:t xml:space="preserve">1.  </w:t>
      </w:r>
      <w:r w:rsidR="002E0199" w:rsidRPr="00C1179A">
        <w:rPr>
          <w:rFonts w:ascii="Courier New" w:hAnsi="Courier New" w:cs="Courier New"/>
          <w:sz w:val="24"/>
          <w:szCs w:val="24"/>
        </w:rPr>
        <w:t xml:space="preserve">Launch </w:t>
      </w:r>
      <w:r w:rsidRPr="00C1179A">
        <w:rPr>
          <w:rFonts w:ascii="Courier New" w:hAnsi="Courier New" w:cs="Courier New"/>
          <w:sz w:val="24"/>
          <w:szCs w:val="24"/>
        </w:rPr>
        <w:t>FTP client software</w:t>
      </w:r>
      <w:r w:rsidR="0007470D" w:rsidRPr="00C1179A">
        <w:rPr>
          <w:rFonts w:ascii="Courier New" w:hAnsi="Courier New" w:cs="Courier New"/>
          <w:sz w:val="24"/>
          <w:szCs w:val="24"/>
        </w:rPr>
        <w:t xml:space="preserve"> </w:t>
      </w:r>
      <w:r w:rsidRPr="00C1179A">
        <w:rPr>
          <w:rFonts w:ascii="Courier New" w:hAnsi="Courier New" w:cs="Courier New"/>
          <w:sz w:val="24"/>
          <w:szCs w:val="24"/>
        </w:rPr>
        <w:t>(</w:t>
      </w:r>
      <w:r w:rsidR="002E0199" w:rsidRPr="00C1179A">
        <w:rPr>
          <w:rFonts w:ascii="Courier New" w:hAnsi="Courier New" w:cs="Courier New"/>
          <w:sz w:val="24"/>
          <w:szCs w:val="24"/>
        </w:rPr>
        <w:t>CoreFTP, FileZilla..)</w:t>
      </w:r>
    </w:p>
    <w:p w:rsidR="00AD18C8" w:rsidRPr="00C1179A" w:rsidRDefault="00AD18C8" w:rsidP="00AB045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C1179A">
        <w:rPr>
          <w:rFonts w:ascii="Courier New" w:hAnsi="Courier New" w:cs="Courier New"/>
          <w:sz w:val="24"/>
          <w:szCs w:val="24"/>
        </w:rPr>
        <w:t xml:space="preserve">2.  IP address: </w:t>
      </w:r>
      <w:r w:rsidRPr="00C1179A">
        <w:rPr>
          <w:rFonts w:ascii="Courier New" w:hAnsi="Courier New" w:cs="Courier New"/>
          <w:b/>
          <w:sz w:val="24"/>
          <w:szCs w:val="24"/>
        </w:rPr>
        <w:t>204.158.158.</w:t>
      </w:r>
      <w:r w:rsidR="001E0C79">
        <w:rPr>
          <w:rFonts w:ascii="Courier New" w:hAnsi="Courier New" w:cs="Courier New"/>
          <w:b/>
          <w:sz w:val="24"/>
          <w:szCs w:val="24"/>
        </w:rPr>
        <w:t>3</w:t>
      </w:r>
    </w:p>
    <w:p w:rsidR="00AD18C8" w:rsidRPr="00C1179A" w:rsidRDefault="00AD18C8" w:rsidP="00AB045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C1179A">
        <w:rPr>
          <w:rFonts w:ascii="Courier New" w:hAnsi="Courier New" w:cs="Courier New"/>
          <w:sz w:val="24"/>
          <w:szCs w:val="24"/>
        </w:rPr>
        <w:t xml:space="preserve">3.  </w:t>
      </w:r>
      <w:r w:rsidR="0007665C" w:rsidRPr="00C1179A">
        <w:rPr>
          <w:rFonts w:ascii="Courier New" w:hAnsi="Courier New" w:cs="Courier New"/>
          <w:sz w:val="24"/>
          <w:szCs w:val="24"/>
        </w:rPr>
        <w:t>U</w:t>
      </w:r>
      <w:r w:rsidRPr="00C1179A">
        <w:rPr>
          <w:rFonts w:ascii="Courier New" w:hAnsi="Courier New" w:cs="Courier New"/>
          <w:sz w:val="24"/>
          <w:szCs w:val="24"/>
        </w:rPr>
        <w:t xml:space="preserve">sername: </w:t>
      </w:r>
      <w:r w:rsidR="00D9146F">
        <w:rPr>
          <w:rFonts w:ascii="Courier New" w:hAnsi="Courier New" w:cs="Courier New"/>
          <w:b/>
          <w:sz w:val="24"/>
          <w:szCs w:val="24"/>
        </w:rPr>
        <w:t>re439504</w:t>
      </w:r>
    </w:p>
    <w:p w:rsidR="00AD18C8" w:rsidRPr="00C1179A" w:rsidRDefault="00AD18C8" w:rsidP="00AB045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C1179A">
        <w:rPr>
          <w:rFonts w:ascii="Courier New" w:hAnsi="Courier New" w:cs="Courier New"/>
          <w:sz w:val="24"/>
          <w:szCs w:val="24"/>
        </w:rPr>
        <w:t xml:space="preserve">4.  </w:t>
      </w:r>
      <w:r w:rsidR="0007665C" w:rsidRPr="00C1179A">
        <w:rPr>
          <w:rFonts w:ascii="Courier New" w:hAnsi="Courier New" w:cs="Courier New"/>
          <w:sz w:val="24"/>
          <w:szCs w:val="24"/>
        </w:rPr>
        <w:t>P</w:t>
      </w:r>
      <w:r w:rsidRPr="00C1179A">
        <w:rPr>
          <w:rFonts w:ascii="Courier New" w:hAnsi="Courier New" w:cs="Courier New"/>
          <w:sz w:val="24"/>
          <w:szCs w:val="24"/>
        </w:rPr>
        <w:t xml:space="preserve">assword: </w:t>
      </w:r>
      <w:r w:rsidR="00D9146F">
        <w:rPr>
          <w:rFonts w:ascii="Courier New" w:hAnsi="Courier New" w:cs="Courier New"/>
          <w:b/>
          <w:sz w:val="24"/>
          <w:szCs w:val="24"/>
        </w:rPr>
        <w:t>re439504s17</w:t>
      </w:r>
      <w:bookmarkStart w:id="0" w:name="_GoBack"/>
      <w:bookmarkEnd w:id="0"/>
    </w:p>
    <w:p w:rsidR="00AD18C8" w:rsidRPr="00C1179A" w:rsidRDefault="00AD18C8" w:rsidP="00AB045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C1179A">
        <w:rPr>
          <w:rFonts w:ascii="Courier New" w:hAnsi="Courier New" w:cs="Courier New"/>
          <w:sz w:val="24"/>
          <w:szCs w:val="24"/>
        </w:rPr>
        <w:t xml:space="preserve">5.  </w:t>
      </w:r>
      <w:r w:rsidR="006B5D25" w:rsidRPr="00C1179A">
        <w:rPr>
          <w:rFonts w:ascii="Courier New" w:hAnsi="Courier New" w:cs="Courier New"/>
          <w:sz w:val="24"/>
          <w:szCs w:val="24"/>
        </w:rPr>
        <w:t xml:space="preserve">Port Number: </w:t>
      </w:r>
      <w:r w:rsidR="002B0BE8" w:rsidRPr="00C1179A">
        <w:rPr>
          <w:rFonts w:ascii="Courier New" w:hAnsi="Courier New" w:cs="Courier New"/>
          <w:b/>
          <w:sz w:val="24"/>
          <w:szCs w:val="24"/>
        </w:rPr>
        <w:t>22</w:t>
      </w:r>
    </w:p>
    <w:p w:rsidR="00A53CD1" w:rsidRPr="00C1179A" w:rsidRDefault="00AD18C8" w:rsidP="00AB045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C1179A">
        <w:rPr>
          <w:rFonts w:ascii="Courier New" w:hAnsi="Courier New" w:cs="Courier New"/>
          <w:sz w:val="24"/>
          <w:szCs w:val="24"/>
        </w:rPr>
        <w:t xml:space="preserve">6.  </w:t>
      </w:r>
      <w:r w:rsidR="00A53CD1" w:rsidRPr="00C1179A">
        <w:rPr>
          <w:rFonts w:ascii="Courier New" w:hAnsi="Courier New" w:cs="Courier New"/>
          <w:sz w:val="24"/>
          <w:szCs w:val="24"/>
        </w:rPr>
        <w:t xml:space="preserve">Folder: </w:t>
      </w:r>
      <w:r w:rsidR="00A53CD1" w:rsidRPr="00C1179A">
        <w:rPr>
          <w:rFonts w:ascii="Courier New" w:hAnsi="Courier New" w:cs="Courier New"/>
          <w:b/>
          <w:sz w:val="24"/>
          <w:szCs w:val="24"/>
        </w:rPr>
        <w:t xml:space="preserve">uploads </w:t>
      </w:r>
      <w:r w:rsidR="002B0BE8" w:rsidRPr="00C1179A">
        <w:rPr>
          <w:rFonts w:ascii="Courier New" w:hAnsi="Courier New" w:cs="Courier New"/>
          <w:sz w:val="24"/>
          <w:szCs w:val="24"/>
        </w:rPr>
        <w:t>appropriated for uploading</w:t>
      </w:r>
    </w:p>
    <w:p w:rsidR="00AD18C8" w:rsidRPr="00C1179A" w:rsidRDefault="00AD18C8" w:rsidP="00AB045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C1179A">
        <w:rPr>
          <w:rFonts w:ascii="Courier New" w:hAnsi="Courier New" w:cs="Courier New"/>
          <w:sz w:val="24"/>
          <w:szCs w:val="24"/>
        </w:rPr>
        <w:t xml:space="preserve">7.  </w:t>
      </w:r>
      <w:r w:rsidR="00A53CD1" w:rsidRPr="00C1179A">
        <w:rPr>
          <w:rFonts w:ascii="Courier New" w:hAnsi="Courier New" w:cs="Courier New"/>
          <w:sz w:val="24"/>
          <w:szCs w:val="24"/>
        </w:rPr>
        <w:t xml:space="preserve">Folder: </w:t>
      </w:r>
      <w:r w:rsidR="00A53CD1" w:rsidRPr="00C1179A">
        <w:rPr>
          <w:rFonts w:ascii="Courier New" w:hAnsi="Courier New" w:cs="Courier New"/>
          <w:b/>
          <w:sz w:val="24"/>
          <w:szCs w:val="24"/>
        </w:rPr>
        <w:t xml:space="preserve">www </w:t>
      </w:r>
      <w:r w:rsidR="00A53CD1" w:rsidRPr="00C1179A">
        <w:rPr>
          <w:rFonts w:ascii="Courier New" w:hAnsi="Courier New" w:cs="Courier New"/>
          <w:sz w:val="24"/>
          <w:szCs w:val="24"/>
        </w:rPr>
        <w:t xml:space="preserve">appropriated for web </w:t>
      </w:r>
      <w:r w:rsidR="002E0199" w:rsidRPr="00C1179A">
        <w:rPr>
          <w:rFonts w:ascii="Courier New" w:hAnsi="Courier New" w:cs="Courier New"/>
          <w:sz w:val="24"/>
          <w:szCs w:val="24"/>
        </w:rPr>
        <w:t>content</w:t>
      </w:r>
    </w:p>
    <w:p w:rsidR="00AD18C8" w:rsidRPr="00C1179A" w:rsidRDefault="00AD18C8" w:rsidP="00AB045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C1179A">
        <w:rPr>
          <w:rFonts w:ascii="Courier New" w:hAnsi="Courier New" w:cs="Courier New"/>
          <w:sz w:val="24"/>
          <w:szCs w:val="24"/>
        </w:rPr>
        <w:t xml:space="preserve">8.  To view </w:t>
      </w:r>
      <w:r w:rsidR="0007665C" w:rsidRPr="00C1179A">
        <w:rPr>
          <w:rFonts w:ascii="Courier New" w:hAnsi="Courier New" w:cs="Courier New"/>
          <w:sz w:val="24"/>
          <w:szCs w:val="24"/>
        </w:rPr>
        <w:t>web content</w:t>
      </w:r>
      <w:r w:rsidRPr="00C1179A">
        <w:rPr>
          <w:rFonts w:ascii="Courier New" w:hAnsi="Courier New" w:cs="Courier New"/>
          <w:sz w:val="24"/>
          <w:szCs w:val="24"/>
        </w:rPr>
        <w:t xml:space="preserve">, </w:t>
      </w:r>
      <w:r w:rsidR="0007665C" w:rsidRPr="00C1179A">
        <w:rPr>
          <w:rFonts w:ascii="Courier New" w:hAnsi="Courier New" w:cs="Courier New"/>
          <w:sz w:val="24"/>
          <w:szCs w:val="24"/>
        </w:rPr>
        <w:t>navigate to</w:t>
      </w:r>
      <w:r w:rsidRPr="00C1179A">
        <w:rPr>
          <w:rFonts w:ascii="Courier New" w:hAnsi="Courier New" w:cs="Courier New"/>
          <w:sz w:val="24"/>
          <w:szCs w:val="24"/>
        </w:rPr>
        <w:t xml:space="preserve"> </w:t>
      </w:r>
      <w:r w:rsidRPr="00C1179A">
        <w:rPr>
          <w:rFonts w:ascii="Courier New" w:hAnsi="Courier New" w:cs="Courier New"/>
          <w:b/>
          <w:sz w:val="24"/>
          <w:szCs w:val="24"/>
        </w:rPr>
        <w:t>204.158.158.</w:t>
      </w:r>
      <w:r w:rsidR="001E0C79">
        <w:rPr>
          <w:rFonts w:ascii="Courier New" w:hAnsi="Courier New" w:cs="Courier New"/>
          <w:b/>
          <w:sz w:val="24"/>
          <w:szCs w:val="24"/>
        </w:rPr>
        <w:t>3</w:t>
      </w:r>
      <w:r w:rsidRPr="00C1179A">
        <w:rPr>
          <w:rFonts w:ascii="Courier New" w:hAnsi="Courier New" w:cs="Courier New"/>
          <w:b/>
          <w:sz w:val="24"/>
          <w:szCs w:val="24"/>
        </w:rPr>
        <w:t>/</w:t>
      </w:r>
      <w:r w:rsidR="00D9146F">
        <w:rPr>
          <w:rFonts w:ascii="Courier New" w:hAnsi="Courier New" w:cs="Courier New"/>
          <w:b/>
          <w:sz w:val="24"/>
          <w:szCs w:val="24"/>
        </w:rPr>
        <w:t>~re439504</w:t>
      </w:r>
    </w:p>
    <w:p w:rsidR="00AD18C8" w:rsidRPr="00C1179A" w:rsidRDefault="00AD18C8" w:rsidP="00AB0459">
      <w:pPr>
        <w:ind w:left="1440"/>
        <w:rPr>
          <w:rFonts w:ascii="Courier New" w:hAnsi="Courier New" w:cs="Courier New"/>
          <w:sz w:val="24"/>
          <w:szCs w:val="24"/>
        </w:rPr>
      </w:pPr>
    </w:p>
    <w:p w:rsidR="0050580D" w:rsidRPr="00C1179A" w:rsidRDefault="0050580D" w:rsidP="00AB0459">
      <w:pPr>
        <w:ind w:left="1440"/>
        <w:rPr>
          <w:rFonts w:ascii="Courier New" w:hAnsi="Courier New" w:cs="Courier New"/>
          <w:sz w:val="24"/>
          <w:szCs w:val="24"/>
        </w:rPr>
      </w:pPr>
    </w:p>
    <w:p w:rsidR="00AD18C8" w:rsidRPr="00C1179A" w:rsidRDefault="00AC12D4" w:rsidP="00AB0459">
      <w:pPr>
        <w:ind w:left="1440"/>
        <w:rPr>
          <w:rFonts w:ascii="Courier New" w:hAnsi="Courier New" w:cs="Courier New"/>
          <w:b/>
          <w:sz w:val="24"/>
          <w:szCs w:val="24"/>
          <w:u w:val="single"/>
        </w:rPr>
      </w:pPr>
      <w:r w:rsidRPr="00C1179A">
        <w:rPr>
          <w:rFonts w:ascii="Courier New" w:hAnsi="Courier New" w:cs="Courier New"/>
          <w:b/>
          <w:sz w:val="24"/>
          <w:szCs w:val="24"/>
          <w:u w:val="single"/>
        </w:rPr>
        <w:t>How to</w:t>
      </w:r>
      <w:r w:rsidR="00AD18C8" w:rsidRPr="00C1179A">
        <w:rPr>
          <w:rFonts w:ascii="Courier New" w:hAnsi="Courier New" w:cs="Courier New"/>
          <w:b/>
          <w:sz w:val="24"/>
          <w:szCs w:val="24"/>
          <w:u w:val="single"/>
        </w:rPr>
        <w:t xml:space="preserve"> access PhpMyAdmin</w:t>
      </w:r>
    </w:p>
    <w:p w:rsidR="007F3ED3" w:rsidRPr="00C1179A" w:rsidRDefault="007F3ED3" w:rsidP="00AB045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D18C8" w:rsidRPr="00C1179A" w:rsidRDefault="00AD18C8" w:rsidP="00AB045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C1179A">
        <w:rPr>
          <w:rFonts w:ascii="Courier New" w:hAnsi="Courier New" w:cs="Courier New"/>
          <w:sz w:val="24"/>
          <w:szCs w:val="24"/>
        </w:rPr>
        <w:t xml:space="preserve">1.  </w:t>
      </w:r>
      <w:r w:rsidR="0007665C" w:rsidRPr="00C1179A">
        <w:rPr>
          <w:rFonts w:ascii="Courier New" w:hAnsi="Courier New" w:cs="Courier New"/>
          <w:sz w:val="24"/>
          <w:szCs w:val="24"/>
        </w:rPr>
        <w:t>Navigate to</w:t>
      </w:r>
      <w:r w:rsidR="003E1E11" w:rsidRPr="00C1179A">
        <w:rPr>
          <w:rFonts w:ascii="Courier New" w:hAnsi="Courier New" w:cs="Courier New"/>
          <w:sz w:val="24"/>
          <w:szCs w:val="24"/>
        </w:rPr>
        <w:t xml:space="preserve"> </w:t>
      </w:r>
      <w:r w:rsidRPr="00C1179A">
        <w:rPr>
          <w:rFonts w:ascii="Courier New" w:hAnsi="Courier New" w:cs="Courier New"/>
          <w:b/>
          <w:sz w:val="24"/>
          <w:szCs w:val="24"/>
        </w:rPr>
        <w:t>204.158.158.</w:t>
      </w:r>
      <w:r w:rsidR="001E0C79">
        <w:rPr>
          <w:rFonts w:ascii="Courier New" w:hAnsi="Courier New" w:cs="Courier New"/>
          <w:b/>
          <w:sz w:val="24"/>
          <w:szCs w:val="24"/>
        </w:rPr>
        <w:t>3</w:t>
      </w:r>
      <w:r w:rsidRPr="00C1179A">
        <w:rPr>
          <w:rFonts w:ascii="Courier New" w:hAnsi="Courier New" w:cs="Courier New"/>
          <w:b/>
          <w:sz w:val="24"/>
          <w:szCs w:val="24"/>
        </w:rPr>
        <w:t>/db</w:t>
      </w:r>
    </w:p>
    <w:p w:rsidR="00AD18C8" w:rsidRPr="00C1179A" w:rsidRDefault="0007665C" w:rsidP="00AB045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C1179A">
        <w:rPr>
          <w:rFonts w:ascii="Courier New" w:hAnsi="Courier New" w:cs="Courier New"/>
          <w:sz w:val="24"/>
          <w:szCs w:val="24"/>
        </w:rPr>
        <w:t>2</w:t>
      </w:r>
      <w:r w:rsidR="00AD18C8" w:rsidRPr="00C1179A">
        <w:rPr>
          <w:rFonts w:ascii="Courier New" w:hAnsi="Courier New" w:cs="Courier New"/>
          <w:sz w:val="24"/>
          <w:szCs w:val="24"/>
        </w:rPr>
        <w:t xml:space="preserve">.  </w:t>
      </w:r>
      <w:r w:rsidRPr="00C1179A">
        <w:rPr>
          <w:rFonts w:ascii="Courier New" w:hAnsi="Courier New" w:cs="Courier New"/>
          <w:sz w:val="24"/>
          <w:szCs w:val="24"/>
        </w:rPr>
        <w:t>U</w:t>
      </w:r>
      <w:r w:rsidR="00AD18C8" w:rsidRPr="00C1179A">
        <w:rPr>
          <w:rFonts w:ascii="Courier New" w:hAnsi="Courier New" w:cs="Courier New"/>
          <w:sz w:val="24"/>
          <w:szCs w:val="24"/>
        </w:rPr>
        <w:t xml:space="preserve">sername: </w:t>
      </w:r>
      <w:r w:rsidR="00D9146F">
        <w:rPr>
          <w:rFonts w:ascii="Courier New" w:hAnsi="Courier New" w:cs="Courier New"/>
          <w:b/>
          <w:sz w:val="24"/>
          <w:szCs w:val="24"/>
        </w:rPr>
        <w:t>re439504</w:t>
      </w:r>
    </w:p>
    <w:p w:rsidR="00AD18C8" w:rsidRPr="00C1179A" w:rsidRDefault="0007665C" w:rsidP="00AB045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C1179A">
        <w:rPr>
          <w:rFonts w:ascii="Courier New" w:hAnsi="Courier New" w:cs="Courier New"/>
          <w:sz w:val="24"/>
          <w:szCs w:val="24"/>
        </w:rPr>
        <w:t>3</w:t>
      </w:r>
      <w:r w:rsidR="00AD18C8" w:rsidRPr="00C1179A">
        <w:rPr>
          <w:rFonts w:ascii="Courier New" w:hAnsi="Courier New" w:cs="Courier New"/>
          <w:sz w:val="24"/>
          <w:szCs w:val="24"/>
        </w:rPr>
        <w:t xml:space="preserve">.  </w:t>
      </w:r>
      <w:r w:rsidRPr="00C1179A">
        <w:rPr>
          <w:rFonts w:ascii="Courier New" w:hAnsi="Courier New" w:cs="Courier New"/>
          <w:sz w:val="24"/>
          <w:szCs w:val="24"/>
        </w:rPr>
        <w:t>P</w:t>
      </w:r>
      <w:r w:rsidR="00AD18C8" w:rsidRPr="00C1179A">
        <w:rPr>
          <w:rFonts w:ascii="Courier New" w:hAnsi="Courier New" w:cs="Courier New"/>
          <w:sz w:val="24"/>
          <w:szCs w:val="24"/>
        </w:rPr>
        <w:t xml:space="preserve">assword: </w:t>
      </w:r>
      <w:r w:rsidR="00D9146F">
        <w:rPr>
          <w:rFonts w:ascii="Courier New" w:hAnsi="Courier New" w:cs="Courier New"/>
          <w:b/>
          <w:sz w:val="24"/>
          <w:szCs w:val="24"/>
        </w:rPr>
        <w:t>re439504s17</w:t>
      </w:r>
    </w:p>
    <w:p w:rsidR="00AB0459" w:rsidRPr="00C1179A" w:rsidRDefault="0007665C" w:rsidP="00AB045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C1179A">
        <w:rPr>
          <w:rFonts w:ascii="Courier New" w:hAnsi="Courier New" w:cs="Courier New"/>
          <w:sz w:val="24"/>
          <w:szCs w:val="24"/>
        </w:rPr>
        <w:t>4</w:t>
      </w:r>
      <w:r w:rsidR="00AD18C8" w:rsidRPr="00C1179A">
        <w:rPr>
          <w:rFonts w:ascii="Courier New" w:hAnsi="Courier New" w:cs="Courier New"/>
          <w:sz w:val="24"/>
          <w:szCs w:val="24"/>
        </w:rPr>
        <w:t xml:space="preserve">.  </w:t>
      </w:r>
      <w:r w:rsidRPr="00C1179A">
        <w:rPr>
          <w:rFonts w:ascii="Courier New" w:hAnsi="Courier New" w:cs="Courier New"/>
          <w:sz w:val="24"/>
          <w:szCs w:val="24"/>
        </w:rPr>
        <w:t>Y</w:t>
      </w:r>
      <w:r w:rsidR="00AD18C8" w:rsidRPr="00C1179A">
        <w:rPr>
          <w:rFonts w:ascii="Courier New" w:hAnsi="Courier New" w:cs="Courier New"/>
          <w:sz w:val="24"/>
          <w:szCs w:val="24"/>
        </w:rPr>
        <w:t xml:space="preserve">ou </w:t>
      </w:r>
      <w:r w:rsidR="00907011" w:rsidRPr="00C1179A">
        <w:rPr>
          <w:rFonts w:ascii="Courier New" w:hAnsi="Courier New" w:cs="Courier New"/>
          <w:sz w:val="24"/>
          <w:szCs w:val="24"/>
        </w:rPr>
        <w:t>may</w:t>
      </w:r>
      <w:r w:rsidR="00AD18C8" w:rsidRPr="00C1179A">
        <w:rPr>
          <w:rFonts w:ascii="Courier New" w:hAnsi="Courier New" w:cs="Courier New"/>
          <w:sz w:val="24"/>
          <w:szCs w:val="24"/>
        </w:rPr>
        <w:t xml:space="preserve"> create tables in database:</w:t>
      </w:r>
      <w:r w:rsidR="00BC0020" w:rsidRPr="00C1179A">
        <w:rPr>
          <w:rFonts w:ascii="Courier New" w:hAnsi="Courier New" w:cs="Courier New"/>
          <w:sz w:val="24"/>
          <w:szCs w:val="24"/>
        </w:rPr>
        <w:t xml:space="preserve"> </w:t>
      </w:r>
      <w:r w:rsidR="00D9146F">
        <w:rPr>
          <w:rFonts w:ascii="Courier New" w:hAnsi="Courier New" w:cs="Courier New"/>
          <w:b/>
          <w:sz w:val="24"/>
          <w:szCs w:val="24"/>
        </w:rPr>
        <w:t>re439504</w:t>
      </w:r>
    </w:p>
    <w:sectPr w:rsidR="00AB0459" w:rsidRPr="00C1179A" w:rsidSect="00940DAA">
      <w:pgSz w:w="12240" w:h="15840"/>
      <w:pgMar w:top="245" w:right="360" w:bottom="245" w:left="36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0E4" w:rsidRDefault="00C800E4" w:rsidP="00571DF8">
      <w:r>
        <w:separator/>
      </w:r>
    </w:p>
  </w:endnote>
  <w:endnote w:type="continuationSeparator" w:id="0">
    <w:p w:rsidR="00C800E4" w:rsidRDefault="00C800E4" w:rsidP="00571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0E4" w:rsidRDefault="00C800E4" w:rsidP="00571DF8">
      <w:r>
        <w:separator/>
      </w:r>
    </w:p>
  </w:footnote>
  <w:footnote w:type="continuationSeparator" w:id="0">
    <w:p w:rsidR="00C800E4" w:rsidRDefault="00C800E4" w:rsidP="00571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01C2F"/>
    <w:multiLevelType w:val="hybridMultilevel"/>
    <w:tmpl w:val="837829FC"/>
    <w:lvl w:ilvl="0" w:tplc="7D8275AA">
      <w:start w:val="204"/>
      <w:numFmt w:val="bullet"/>
      <w:lvlText w:val="—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AE"/>
    <w:rsid w:val="00005B0B"/>
    <w:rsid w:val="00007A74"/>
    <w:rsid w:val="0001459A"/>
    <w:rsid w:val="0001547B"/>
    <w:rsid w:val="00016921"/>
    <w:rsid w:val="0002065D"/>
    <w:rsid w:val="00032789"/>
    <w:rsid w:val="000339B7"/>
    <w:rsid w:val="00037AB3"/>
    <w:rsid w:val="00040FA3"/>
    <w:rsid w:val="00041945"/>
    <w:rsid w:val="00041A62"/>
    <w:rsid w:val="00041D9C"/>
    <w:rsid w:val="00042574"/>
    <w:rsid w:val="000440EB"/>
    <w:rsid w:val="000473FD"/>
    <w:rsid w:val="00053A81"/>
    <w:rsid w:val="000559DE"/>
    <w:rsid w:val="00055C47"/>
    <w:rsid w:val="00057008"/>
    <w:rsid w:val="00063CCA"/>
    <w:rsid w:val="00070A15"/>
    <w:rsid w:val="000717BC"/>
    <w:rsid w:val="0007470D"/>
    <w:rsid w:val="00074ED7"/>
    <w:rsid w:val="0007519E"/>
    <w:rsid w:val="00075B54"/>
    <w:rsid w:val="0007665C"/>
    <w:rsid w:val="00081D6A"/>
    <w:rsid w:val="0008339E"/>
    <w:rsid w:val="00083B18"/>
    <w:rsid w:val="000859E5"/>
    <w:rsid w:val="00087529"/>
    <w:rsid w:val="0008757B"/>
    <w:rsid w:val="0009054C"/>
    <w:rsid w:val="00092E92"/>
    <w:rsid w:val="0009326B"/>
    <w:rsid w:val="000A0CF2"/>
    <w:rsid w:val="000A0E39"/>
    <w:rsid w:val="000A3ABF"/>
    <w:rsid w:val="000A4D09"/>
    <w:rsid w:val="000B0E03"/>
    <w:rsid w:val="000C05E8"/>
    <w:rsid w:val="000C2A6C"/>
    <w:rsid w:val="000C2C23"/>
    <w:rsid w:val="000C4FC7"/>
    <w:rsid w:val="000C649E"/>
    <w:rsid w:val="000D1E28"/>
    <w:rsid w:val="000D280F"/>
    <w:rsid w:val="000D2E4C"/>
    <w:rsid w:val="000D314F"/>
    <w:rsid w:val="000D3798"/>
    <w:rsid w:val="000D5C04"/>
    <w:rsid w:val="000D77BA"/>
    <w:rsid w:val="000E0E8B"/>
    <w:rsid w:val="000E1486"/>
    <w:rsid w:val="000E1714"/>
    <w:rsid w:val="000E26DE"/>
    <w:rsid w:val="000E5AFE"/>
    <w:rsid w:val="000E67DF"/>
    <w:rsid w:val="000E6BB4"/>
    <w:rsid w:val="000E7863"/>
    <w:rsid w:val="000F33E7"/>
    <w:rsid w:val="000F4615"/>
    <w:rsid w:val="001032E1"/>
    <w:rsid w:val="0010476E"/>
    <w:rsid w:val="001067F1"/>
    <w:rsid w:val="00111A73"/>
    <w:rsid w:val="00112AF0"/>
    <w:rsid w:val="0011480F"/>
    <w:rsid w:val="00116605"/>
    <w:rsid w:val="00116EEB"/>
    <w:rsid w:val="001232B8"/>
    <w:rsid w:val="00126D15"/>
    <w:rsid w:val="00130FCF"/>
    <w:rsid w:val="00135D4C"/>
    <w:rsid w:val="001405CC"/>
    <w:rsid w:val="00143B0A"/>
    <w:rsid w:val="00144B2B"/>
    <w:rsid w:val="00147175"/>
    <w:rsid w:val="00157D2E"/>
    <w:rsid w:val="00157EB0"/>
    <w:rsid w:val="00160019"/>
    <w:rsid w:val="00161A98"/>
    <w:rsid w:val="001856ED"/>
    <w:rsid w:val="00186506"/>
    <w:rsid w:val="001870A5"/>
    <w:rsid w:val="00187760"/>
    <w:rsid w:val="00187C46"/>
    <w:rsid w:val="00190080"/>
    <w:rsid w:val="001919C2"/>
    <w:rsid w:val="001A03EA"/>
    <w:rsid w:val="001A0BCC"/>
    <w:rsid w:val="001A14E5"/>
    <w:rsid w:val="001A4CBD"/>
    <w:rsid w:val="001A6E1D"/>
    <w:rsid w:val="001B33D1"/>
    <w:rsid w:val="001B3941"/>
    <w:rsid w:val="001B6A47"/>
    <w:rsid w:val="001B707F"/>
    <w:rsid w:val="001C2811"/>
    <w:rsid w:val="001C2E35"/>
    <w:rsid w:val="001C5A4B"/>
    <w:rsid w:val="001D0D39"/>
    <w:rsid w:val="001D32B7"/>
    <w:rsid w:val="001E0C79"/>
    <w:rsid w:val="001E124D"/>
    <w:rsid w:val="001E174F"/>
    <w:rsid w:val="001E7B22"/>
    <w:rsid w:val="001F4FA5"/>
    <w:rsid w:val="001F500E"/>
    <w:rsid w:val="001F7B39"/>
    <w:rsid w:val="00203BFC"/>
    <w:rsid w:val="0020530C"/>
    <w:rsid w:val="0021078A"/>
    <w:rsid w:val="00211759"/>
    <w:rsid w:val="002176CF"/>
    <w:rsid w:val="00217DC4"/>
    <w:rsid w:val="00236E1D"/>
    <w:rsid w:val="002402C5"/>
    <w:rsid w:val="00244893"/>
    <w:rsid w:val="0024693A"/>
    <w:rsid w:val="00247139"/>
    <w:rsid w:val="00247B0F"/>
    <w:rsid w:val="0025123A"/>
    <w:rsid w:val="00252436"/>
    <w:rsid w:val="002527B5"/>
    <w:rsid w:val="00253A4D"/>
    <w:rsid w:val="00264C37"/>
    <w:rsid w:val="002665FF"/>
    <w:rsid w:val="0027044E"/>
    <w:rsid w:val="00270881"/>
    <w:rsid w:val="002739A8"/>
    <w:rsid w:val="0027437D"/>
    <w:rsid w:val="00276AB6"/>
    <w:rsid w:val="002772AC"/>
    <w:rsid w:val="002802D9"/>
    <w:rsid w:val="0028100F"/>
    <w:rsid w:val="00283938"/>
    <w:rsid w:val="00287C77"/>
    <w:rsid w:val="002921F2"/>
    <w:rsid w:val="00292C80"/>
    <w:rsid w:val="0029593A"/>
    <w:rsid w:val="00296D9C"/>
    <w:rsid w:val="002A4E9E"/>
    <w:rsid w:val="002B097B"/>
    <w:rsid w:val="002B0BE8"/>
    <w:rsid w:val="002B23F1"/>
    <w:rsid w:val="002B5812"/>
    <w:rsid w:val="002C1A79"/>
    <w:rsid w:val="002C4931"/>
    <w:rsid w:val="002C6733"/>
    <w:rsid w:val="002C7897"/>
    <w:rsid w:val="002D14DE"/>
    <w:rsid w:val="002D72FD"/>
    <w:rsid w:val="002E0199"/>
    <w:rsid w:val="002E4726"/>
    <w:rsid w:val="002E4EF0"/>
    <w:rsid w:val="002E716E"/>
    <w:rsid w:val="002F0BBC"/>
    <w:rsid w:val="002F0DFE"/>
    <w:rsid w:val="002F11F8"/>
    <w:rsid w:val="002F5ABA"/>
    <w:rsid w:val="003018F9"/>
    <w:rsid w:val="00301C00"/>
    <w:rsid w:val="0030742C"/>
    <w:rsid w:val="00307631"/>
    <w:rsid w:val="0030765D"/>
    <w:rsid w:val="003130C1"/>
    <w:rsid w:val="003217C3"/>
    <w:rsid w:val="003305AF"/>
    <w:rsid w:val="00335A08"/>
    <w:rsid w:val="00337B02"/>
    <w:rsid w:val="00344318"/>
    <w:rsid w:val="00345D08"/>
    <w:rsid w:val="00347929"/>
    <w:rsid w:val="00354479"/>
    <w:rsid w:val="00357D4A"/>
    <w:rsid w:val="00362EC3"/>
    <w:rsid w:val="00363038"/>
    <w:rsid w:val="00364EDC"/>
    <w:rsid w:val="00374D78"/>
    <w:rsid w:val="00377827"/>
    <w:rsid w:val="00377854"/>
    <w:rsid w:val="0038160E"/>
    <w:rsid w:val="0038493F"/>
    <w:rsid w:val="00384F65"/>
    <w:rsid w:val="00387461"/>
    <w:rsid w:val="00391CEF"/>
    <w:rsid w:val="0039434D"/>
    <w:rsid w:val="00394590"/>
    <w:rsid w:val="00394EED"/>
    <w:rsid w:val="003A3C90"/>
    <w:rsid w:val="003A4D68"/>
    <w:rsid w:val="003B6383"/>
    <w:rsid w:val="003B6659"/>
    <w:rsid w:val="003C19FD"/>
    <w:rsid w:val="003C2BF6"/>
    <w:rsid w:val="003C3314"/>
    <w:rsid w:val="003C6C6F"/>
    <w:rsid w:val="003C7A52"/>
    <w:rsid w:val="003D01FC"/>
    <w:rsid w:val="003D3A91"/>
    <w:rsid w:val="003D6693"/>
    <w:rsid w:val="003D7957"/>
    <w:rsid w:val="003E1E11"/>
    <w:rsid w:val="003E42C8"/>
    <w:rsid w:val="003E459F"/>
    <w:rsid w:val="003E51C0"/>
    <w:rsid w:val="0040574A"/>
    <w:rsid w:val="0040748A"/>
    <w:rsid w:val="004129A1"/>
    <w:rsid w:val="00415B4A"/>
    <w:rsid w:val="00416C04"/>
    <w:rsid w:val="00422163"/>
    <w:rsid w:val="0042786E"/>
    <w:rsid w:val="00430FE5"/>
    <w:rsid w:val="0043259B"/>
    <w:rsid w:val="00433B3F"/>
    <w:rsid w:val="00441CA0"/>
    <w:rsid w:val="00441CC4"/>
    <w:rsid w:val="00445F0C"/>
    <w:rsid w:val="0045783D"/>
    <w:rsid w:val="00461B7C"/>
    <w:rsid w:val="00470BA1"/>
    <w:rsid w:val="00471F01"/>
    <w:rsid w:val="00474641"/>
    <w:rsid w:val="00480281"/>
    <w:rsid w:val="0048144F"/>
    <w:rsid w:val="004838F1"/>
    <w:rsid w:val="00484A80"/>
    <w:rsid w:val="00485246"/>
    <w:rsid w:val="00485FB8"/>
    <w:rsid w:val="004971EF"/>
    <w:rsid w:val="004A4EF7"/>
    <w:rsid w:val="004A633A"/>
    <w:rsid w:val="004B6F7E"/>
    <w:rsid w:val="004C1EF3"/>
    <w:rsid w:val="004C27A5"/>
    <w:rsid w:val="004C2DBE"/>
    <w:rsid w:val="004C49A8"/>
    <w:rsid w:val="004D2851"/>
    <w:rsid w:val="004D53C4"/>
    <w:rsid w:val="004E0CC1"/>
    <w:rsid w:val="004E12E0"/>
    <w:rsid w:val="004E21E3"/>
    <w:rsid w:val="004E6FAD"/>
    <w:rsid w:val="004E7E96"/>
    <w:rsid w:val="004F14D7"/>
    <w:rsid w:val="004F2CA5"/>
    <w:rsid w:val="004F5685"/>
    <w:rsid w:val="004F5B4F"/>
    <w:rsid w:val="004F5D6D"/>
    <w:rsid w:val="004F7034"/>
    <w:rsid w:val="0050161C"/>
    <w:rsid w:val="005016ED"/>
    <w:rsid w:val="00504312"/>
    <w:rsid w:val="0050484E"/>
    <w:rsid w:val="0050580D"/>
    <w:rsid w:val="005060CE"/>
    <w:rsid w:val="0050718F"/>
    <w:rsid w:val="005105DB"/>
    <w:rsid w:val="00510B33"/>
    <w:rsid w:val="005114B1"/>
    <w:rsid w:val="005117AF"/>
    <w:rsid w:val="00517425"/>
    <w:rsid w:val="00533DD0"/>
    <w:rsid w:val="00534B60"/>
    <w:rsid w:val="00541528"/>
    <w:rsid w:val="0054305D"/>
    <w:rsid w:val="00543F0E"/>
    <w:rsid w:val="00544BF1"/>
    <w:rsid w:val="00546BE2"/>
    <w:rsid w:val="00551143"/>
    <w:rsid w:val="00551F35"/>
    <w:rsid w:val="0055497F"/>
    <w:rsid w:val="00556CED"/>
    <w:rsid w:val="00560800"/>
    <w:rsid w:val="00566520"/>
    <w:rsid w:val="00570B9D"/>
    <w:rsid w:val="00571A69"/>
    <w:rsid w:val="00571DF8"/>
    <w:rsid w:val="00577049"/>
    <w:rsid w:val="005778C0"/>
    <w:rsid w:val="00580726"/>
    <w:rsid w:val="005871BB"/>
    <w:rsid w:val="005949EA"/>
    <w:rsid w:val="005A2A13"/>
    <w:rsid w:val="005A62C1"/>
    <w:rsid w:val="005A7646"/>
    <w:rsid w:val="005A780B"/>
    <w:rsid w:val="005B1F21"/>
    <w:rsid w:val="005B2AA0"/>
    <w:rsid w:val="005B6098"/>
    <w:rsid w:val="005B6C09"/>
    <w:rsid w:val="005C3FB2"/>
    <w:rsid w:val="005D2C43"/>
    <w:rsid w:val="005D75C4"/>
    <w:rsid w:val="005E109B"/>
    <w:rsid w:val="005E16B8"/>
    <w:rsid w:val="005E469E"/>
    <w:rsid w:val="005E4916"/>
    <w:rsid w:val="005E54AB"/>
    <w:rsid w:val="005E5609"/>
    <w:rsid w:val="005F1648"/>
    <w:rsid w:val="005F21CD"/>
    <w:rsid w:val="005F2339"/>
    <w:rsid w:val="005F2F19"/>
    <w:rsid w:val="005F6B89"/>
    <w:rsid w:val="00600546"/>
    <w:rsid w:val="00600DE5"/>
    <w:rsid w:val="00600DF7"/>
    <w:rsid w:val="00603028"/>
    <w:rsid w:val="00611298"/>
    <w:rsid w:val="0061172A"/>
    <w:rsid w:val="00613370"/>
    <w:rsid w:val="00613B7B"/>
    <w:rsid w:val="00614580"/>
    <w:rsid w:val="00616A2F"/>
    <w:rsid w:val="00624CE1"/>
    <w:rsid w:val="00624E6B"/>
    <w:rsid w:val="00625949"/>
    <w:rsid w:val="006266D7"/>
    <w:rsid w:val="00637A66"/>
    <w:rsid w:val="0065072A"/>
    <w:rsid w:val="00655FD0"/>
    <w:rsid w:val="00660471"/>
    <w:rsid w:val="006608D7"/>
    <w:rsid w:val="00664053"/>
    <w:rsid w:val="00665A0C"/>
    <w:rsid w:val="00667043"/>
    <w:rsid w:val="006674D7"/>
    <w:rsid w:val="0067236C"/>
    <w:rsid w:val="00681537"/>
    <w:rsid w:val="00682524"/>
    <w:rsid w:val="0068348F"/>
    <w:rsid w:val="0068356C"/>
    <w:rsid w:val="00685E58"/>
    <w:rsid w:val="00693BAE"/>
    <w:rsid w:val="00696A72"/>
    <w:rsid w:val="00696DAB"/>
    <w:rsid w:val="00697A21"/>
    <w:rsid w:val="006A0A8B"/>
    <w:rsid w:val="006A308E"/>
    <w:rsid w:val="006B0C36"/>
    <w:rsid w:val="006B199B"/>
    <w:rsid w:val="006B1F99"/>
    <w:rsid w:val="006B5D25"/>
    <w:rsid w:val="006B6F74"/>
    <w:rsid w:val="006C0829"/>
    <w:rsid w:val="006C259D"/>
    <w:rsid w:val="006C4967"/>
    <w:rsid w:val="006D2377"/>
    <w:rsid w:val="006E4E1E"/>
    <w:rsid w:val="006F0C29"/>
    <w:rsid w:val="006F2E15"/>
    <w:rsid w:val="006F3515"/>
    <w:rsid w:val="00700A8A"/>
    <w:rsid w:val="007028BE"/>
    <w:rsid w:val="0070439A"/>
    <w:rsid w:val="007076A6"/>
    <w:rsid w:val="007100FA"/>
    <w:rsid w:val="00710105"/>
    <w:rsid w:val="007108AD"/>
    <w:rsid w:val="00710BAF"/>
    <w:rsid w:val="00711088"/>
    <w:rsid w:val="00713056"/>
    <w:rsid w:val="0072002B"/>
    <w:rsid w:val="00731B7C"/>
    <w:rsid w:val="00735554"/>
    <w:rsid w:val="00740677"/>
    <w:rsid w:val="007436B4"/>
    <w:rsid w:val="00744B3B"/>
    <w:rsid w:val="0075045C"/>
    <w:rsid w:val="0075190F"/>
    <w:rsid w:val="007536C8"/>
    <w:rsid w:val="00755681"/>
    <w:rsid w:val="0076150B"/>
    <w:rsid w:val="0076236B"/>
    <w:rsid w:val="007629FC"/>
    <w:rsid w:val="007677ED"/>
    <w:rsid w:val="007731DB"/>
    <w:rsid w:val="00775821"/>
    <w:rsid w:val="00775BD4"/>
    <w:rsid w:val="00775D0F"/>
    <w:rsid w:val="00775D13"/>
    <w:rsid w:val="00780B7C"/>
    <w:rsid w:val="007842DA"/>
    <w:rsid w:val="00786034"/>
    <w:rsid w:val="00791A59"/>
    <w:rsid w:val="007A3138"/>
    <w:rsid w:val="007A37CA"/>
    <w:rsid w:val="007A5516"/>
    <w:rsid w:val="007A7511"/>
    <w:rsid w:val="007B551A"/>
    <w:rsid w:val="007B6B6F"/>
    <w:rsid w:val="007C4A5B"/>
    <w:rsid w:val="007C6280"/>
    <w:rsid w:val="007C6592"/>
    <w:rsid w:val="007D3516"/>
    <w:rsid w:val="007D67FF"/>
    <w:rsid w:val="007E0C90"/>
    <w:rsid w:val="007E325A"/>
    <w:rsid w:val="007E3F9C"/>
    <w:rsid w:val="007E6DB3"/>
    <w:rsid w:val="007F3ED3"/>
    <w:rsid w:val="007F51E3"/>
    <w:rsid w:val="007F7202"/>
    <w:rsid w:val="007F7496"/>
    <w:rsid w:val="0080076B"/>
    <w:rsid w:val="00807000"/>
    <w:rsid w:val="008165E1"/>
    <w:rsid w:val="00816B0D"/>
    <w:rsid w:val="00817287"/>
    <w:rsid w:val="008210C2"/>
    <w:rsid w:val="0082119E"/>
    <w:rsid w:val="00823DE4"/>
    <w:rsid w:val="0082622F"/>
    <w:rsid w:val="00830055"/>
    <w:rsid w:val="00830F2F"/>
    <w:rsid w:val="008323F6"/>
    <w:rsid w:val="008359A4"/>
    <w:rsid w:val="008363F4"/>
    <w:rsid w:val="00841E67"/>
    <w:rsid w:val="008433E7"/>
    <w:rsid w:val="00845D51"/>
    <w:rsid w:val="00845D7F"/>
    <w:rsid w:val="00851084"/>
    <w:rsid w:val="008578D9"/>
    <w:rsid w:val="00863788"/>
    <w:rsid w:val="008637DF"/>
    <w:rsid w:val="00873203"/>
    <w:rsid w:val="00875203"/>
    <w:rsid w:val="00876AE5"/>
    <w:rsid w:val="008800FE"/>
    <w:rsid w:val="00887A4B"/>
    <w:rsid w:val="008963DC"/>
    <w:rsid w:val="00896CC6"/>
    <w:rsid w:val="00897327"/>
    <w:rsid w:val="008A1D44"/>
    <w:rsid w:val="008A3CF6"/>
    <w:rsid w:val="008A6A07"/>
    <w:rsid w:val="008A6F8A"/>
    <w:rsid w:val="008B6D9E"/>
    <w:rsid w:val="008B6DBD"/>
    <w:rsid w:val="008B7348"/>
    <w:rsid w:val="008B7C34"/>
    <w:rsid w:val="008C1C57"/>
    <w:rsid w:val="008C2097"/>
    <w:rsid w:val="008C242E"/>
    <w:rsid w:val="008D13BD"/>
    <w:rsid w:val="008D6A36"/>
    <w:rsid w:val="008E2AED"/>
    <w:rsid w:val="008E4E90"/>
    <w:rsid w:val="008F49B4"/>
    <w:rsid w:val="008F5B8C"/>
    <w:rsid w:val="009001AD"/>
    <w:rsid w:val="00903176"/>
    <w:rsid w:val="0090699B"/>
    <w:rsid w:val="00906DF2"/>
    <w:rsid w:val="00907011"/>
    <w:rsid w:val="0090716C"/>
    <w:rsid w:val="00920FAD"/>
    <w:rsid w:val="0092478F"/>
    <w:rsid w:val="00925FDB"/>
    <w:rsid w:val="00927A2E"/>
    <w:rsid w:val="00935AA8"/>
    <w:rsid w:val="009369ED"/>
    <w:rsid w:val="00940DAA"/>
    <w:rsid w:val="00941660"/>
    <w:rsid w:val="00941A00"/>
    <w:rsid w:val="00950D0F"/>
    <w:rsid w:val="00953563"/>
    <w:rsid w:val="00953EDC"/>
    <w:rsid w:val="00956DC7"/>
    <w:rsid w:val="00957133"/>
    <w:rsid w:val="00961269"/>
    <w:rsid w:val="00961469"/>
    <w:rsid w:val="0096212A"/>
    <w:rsid w:val="009622B3"/>
    <w:rsid w:val="00973753"/>
    <w:rsid w:val="0097442D"/>
    <w:rsid w:val="00980347"/>
    <w:rsid w:val="0098047A"/>
    <w:rsid w:val="00985513"/>
    <w:rsid w:val="009866AD"/>
    <w:rsid w:val="00990DCB"/>
    <w:rsid w:val="009924F9"/>
    <w:rsid w:val="00992A5F"/>
    <w:rsid w:val="009969B9"/>
    <w:rsid w:val="00996A46"/>
    <w:rsid w:val="009A0F35"/>
    <w:rsid w:val="009A4B0F"/>
    <w:rsid w:val="009B071D"/>
    <w:rsid w:val="009B38DE"/>
    <w:rsid w:val="009B5296"/>
    <w:rsid w:val="009C0998"/>
    <w:rsid w:val="009C5128"/>
    <w:rsid w:val="009C6331"/>
    <w:rsid w:val="009C77AE"/>
    <w:rsid w:val="009D4BD7"/>
    <w:rsid w:val="009D7367"/>
    <w:rsid w:val="009D7B23"/>
    <w:rsid w:val="009E4DBA"/>
    <w:rsid w:val="009E5D42"/>
    <w:rsid w:val="009E7957"/>
    <w:rsid w:val="009F2FD8"/>
    <w:rsid w:val="009F7A03"/>
    <w:rsid w:val="00A00BCC"/>
    <w:rsid w:val="00A02EC6"/>
    <w:rsid w:val="00A046C3"/>
    <w:rsid w:val="00A05411"/>
    <w:rsid w:val="00A05877"/>
    <w:rsid w:val="00A05D64"/>
    <w:rsid w:val="00A133BD"/>
    <w:rsid w:val="00A20670"/>
    <w:rsid w:val="00A24FD6"/>
    <w:rsid w:val="00A26FB7"/>
    <w:rsid w:val="00A277B9"/>
    <w:rsid w:val="00A32C9C"/>
    <w:rsid w:val="00A341CF"/>
    <w:rsid w:val="00A37739"/>
    <w:rsid w:val="00A377D6"/>
    <w:rsid w:val="00A41725"/>
    <w:rsid w:val="00A43B30"/>
    <w:rsid w:val="00A45FA3"/>
    <w:rsid w:val="00A52A92"/>
    <w:rsid w:val="00A53408"/>
    <w:rsid w:val="00A53CD1"/>
    <w:rsid w:val="00A565B6"/>
    <w:rsid w:val="00A56FB3"/>
    <w:rsid w:val="00A60252"/>
    <w:rsid w:val="00A60ACD"/>
    <w:rsid w:val="00A6214D"/>
    <w:rsid w:val="00A6722B"/>
    <w:rsid w:val="00A672CC"/>
    <w:rsid w:val="00A75AA8"/>
    <w:rsid w:val="00A75BF3"/>
    <w:rsid w:val="00A764E2"/>
    <w:rsid w:val="00A836A5"/>
    <w:rsid w:val="00A83A0B"/>
    <w:rsid w:val="00A83A16"/>
    <w:rsid w:val="00A8539B"/>
    <w:rsid w:val="00A871BC"/>
    <w:rsid w:val="00A910F4"/>
    <w:rsid w:val="00A916CC"/>
    <w:rsid w:val="00A938A7"/>
    <w:rsid w:val="00A946CC"/>
    <w:rsid w:val="00AA5333"/>
    <w:rsid w:val="00AA57DB"/>
    <w:rsid w:val="00AA725B"/>
    <w:rsid w:val="00AB0459"/>
    <w:rsid w:val="00AB1C40"/>
    <w:rsid w:val="00AB35C1"/>
    <w:rsid w:val="00AC12D4"/>
    <w:rsid w:val="00AC719D"/>
    <w:rsid w:val="00AC7D74"/>
    <w:rsid w:val="00AD18C8"/>
    <w:rsid w:val="00AD24F5"/>
    <w:rsid w:val="00AD27EE"/>
    <w:rsid w:val="00AD45A0"/>
    <w:rsid w:val="00AE0017"/>
    <w:rsid w:val="00AE033A"/>
    <w:rsid w:val="00AE20ED"/>
    <w:rsid w:val="00AE35BA"/>
    <w:rsid w:val="00AE71D4"/>
    <w:rsid w:val="00AE744F"/>
    <w:rsid w:val="00AE7D2C"/>
    <w:rsid w:val="00AF1852"/>
    <w:rsid w:val="00AF1892"/>
    <w:rsid w:val="00AF1B02"/>
    <w:rsid w:val="00AF221C"/>
    <w:rsid w:val="00AF26AC"/>
    <w:rsid w:val="00AF3DDA"/>
    <w:rsid w:val="00AF4083"/>
    <w:rsid w:val="00AF75B4"/>
    <w:rsid w:val="00B01564"/>
    <w:rsid w:val="00B01BAD"/>
    <w:rsid w:val="00B020B2"/>
    <w:rsid w:val="00B022FE"/>
    <w:rsid w:val="00B04547"/>
    <w:rsid w:val="00B06AD6"/>
    <w:rsid w:val="00B074B0"/>
    <w:rsid w:val="00B15F17"/>
    <w:rsid w:val="00B21878"/>
    <w:rsid w:val="00B23441"/>
    <w:rsid w:val="00B24D33"/>
    <w:rsid w:val="00B31A69"/>
    <w:rsid w:val="00B31C60"/>
    <w:rsid w:val="00B33027"/>
    <w:rsid w:val="00B41979"/>
    <w:rsid w:val="00B42D2E"/>
    <w:rsid w:val="00B4300A"/>
    <w:rsid w:val="00B46BE1"/>
    <w:rsid w:val="00B47F5F"/>
    <w:rsid w:val="00B51B89"/>
    <w:rsid w:val="00B523A6"/>
    <w:rsid w:val="00B526A7"/>
    <w:rsid w:val="00B537C2"/>
    <w:rsid w:val="00B53B8C"/>
    <w:rsid w:val="00B557F2"/>
    <w:rsid w:val="00B56684"/>
    <w:rsid w:val="00B56C4D"/>
    <w:rsid w:val="00B63471"/>
    <w:rsid w:val="00B63AB7"/>
    <w:rsid w:val="00B63BC5"/>
    <w:rsid w:val="00B71A03"/>
    <w:rsid w:val="00B771A5"/>
    <w:rsid w:val="00B841A6"/>
    <w:rsid w:val="00B911FA"/>
    <w:rsid w:val="00B94B1E"/>
    <w:rsid w:val="00B9574A"/>
    <w:rsid w:val="00B96CDE"/>
    <w:rsid w:val="00B979CD"/>
    <w:rsid w:val="00BA20BD"/>
    <w:rsid w:val="00BA2771"/>
    <w:rsid w:val="00BA752D"/>
    <w:rsid w:val="00BB02C4"/>
    <w:rsid w:val="00BB0340"/>
    <w:rsid w:val="00BB30DC"/>
    <w:rsid w:val="00BB4345"/>
    <w:rsid w:val="00BB48E3"/>
    <w:rsid w:val="00BB4DD9"/>
    <w:rsid w:val="00BB559C"/>
    <w:rsid w:val="00BB7551"/>
    <w:rsid w:val="00BC0020"/>
    <w:rsid w:val="00BC00B4"/>
    <w:rsid w:val="00BC054A"/>
    <w:rsid w:val="00BC2904"/>
    <w:rsid w:val="00BD2079"/>
    <w:rsid w:val="00BD3CEA"/>
    <w:rsid w:val="00BD6053"/>
    <w:rsid w:val="00BD61E8"/>
    <w:rsid w:val="00BE0A3E"/>
    <w:rsid w:val="00BE3971"/>
    <w:rsid w:val="00BF2D77"/>
    <w:rsid w:val="00BF65AF"/>
    <w:rsid w:val="00BF6E89"/>
    <w:rsid w:val="00BF77AF"/>
    <w:rsid w:val="00C02219"/>
    <w:rsid w:val="00C066B3"/>
    <w:rsid w:val="00C1179A"/>
    <w:rsid w:val="00C11A44"/>
    <w:rsid w:val="00C11CC3"/>
    <w:rsid w:val="00C1211B"/>
    <w:rsid w:val="00C13CEF"/>
    <w:rsid w:val="00C16EFF"/>
    <w:rsid w:val="00C23180"/>
    <w:rsid w:val="00C2468E"/>
    <w:rsid w:val="00C27006"/>
    <w:rsid w:val="00C301CC"/>
    <w:rsid w:val="00C3117B"/>
    <w:rsid w:val="00C31FE6"/>
    <w:rsid w:val="00C32F59"/>
    <w:rsid w:val="00C36BE5"/>
    <w:rsid w:val="00C370FE"/>
    <w:rsid w:val="00C417CD"/>
    <w:rsid w:val="00C456AA"/>
    <w:rsid w:val="00C46157"/>
    <w:rsid w:val="00C51D45"/>
    <w:rsid w:val="00C5356C"/>
    <w:rsid w:val="00C541C6"/>
    <w:rsid w:val="00C541DD"/>
    <w:rsid w:val="00C61DD9"/>
    <w:rsid w:val="00C62D04"/>
    <w:rsid w:val="00C71C3E"/>
    <w:rsid w:val="00C73E9E"/>
    <w:rsid w:val="00C800E4"/>
    <w:rsid w:val="00C8016E"/>
    <w:rsid w:val="00C85686"/>
    <w:rsid w:val="00C86E0B"/>
    <w:rsid w:val="00C92D2A"/>
    <w:rsid w:val="00CA017F"/>
    <w:rsid w:val="00CA2223"/>
    <w:rsid w:val="00CB1801"/>
    <w:rsid w:val="00CB454A"/>
    <w:rsid w:val="00CB5BD2"/>
    <w:rsid w:val="00CB5C5B"/>
    <w:rsid w:val="00CC0312"/>
    <w:rsid w:val="00CC0A9D"/>
    <w:rsid w:val="00CC2A46"/>
    <w:rsid w:val="00CC78F5"/>
    <w:rsid w:val="00CD0BE9"/>
    <w:rsid w:val="00CD0E35"/>
    <w:rsid w:val="00CD29D8"/>
    <w:rsid w:val="00CD42CC"/>
    <w:rsid w:val="00CD5D3F"/>
    <w:rsid w:val="00CD748D"/>
    <w:rsid w:val="00CF0FD4"/>
    <w:rsid w:val="00CF2E6C"/>
    <w:rsid w:val="00CF5131"/>
    <w:rsid w:val="00CF6FC1"/>
    <w:rsid w:val="00D024AC"/>
    <w:rsid w:val="00D03084"/>
    <w:rsid w:val="00D0634A"/>
    <w:rsid w:val="00D162D9"/>
    <w:rsid w:val="00D171A2"/>
    <w:rsid w:val="00D20163"/>
    <w:rsid w:val="00D2199C"/>
    <w:rsid w:val="00D222EA"/>
    <w:rsid w:val="00D25161"/>
    <w:rsid w:val="00D25843"/>
    <w:rsid w:val="00D31D0E"/>
    <w:rsid w:val="00D32436"/>
    <w:rsid w:val="00D34714"/>
    <w:rsid w:val="00D4731C"/>
    <w:rsid w:val="00D5085A"/>
    <w:rsid w:val="00D5112C"/>
    <w:rsid w:val="00D54B7D"/>
    <w:rsid w:val="00D55F8A"/>
    <w:rsid w:val="00D57DDD"/>
    <w:rsid w:val="00D57E39"/>
    <w:rsid w:val="00D62F18"/>
    <w:rsid w:val="00D73E96"/>
    <w:rsid w:val="00D7419A"/>
    <w:rsid w:val="00D74FD1"/>
    <w:rsid w:val="00D763BC"/>
    <w:rsid w:val="00D7690B"/>
    <w:rsid w:val="00D86BF0"/>
    <w:rsid w:val="00D8722B"/>
    <w:rsid w:val="00D87FA2"/>
    <w:rsid w:val="00D9146F"/>
    <w:rsid w:val="00D9153D"/>
    <w:rsid w:val="00D95E23"/>
    <w:rsid w:val="00D96F0E"/>
    <w:rsid w:val="00DA0B74"/>
    <w:rsid w:val="00DA24DB"/>
    <w:rsid w:val="00DA6D80"/>
    <w:rsid w:val="00DA7BE8"/>
    <w:rsid w:val="00DB0C67"/>
    <w:rsid w:val="00DB7283"/>
    <w:rsid w:val="00DC048E"/>
    <w:rsid w:val="00DC0714"/>
    <w:rsid w:val="00DC173C"/>
    <w:rsid w:val="00DC7FE3"/>
    <w:rsid w:val="00DD1048"/>
    <w:rsid w:val="00DD2391"/>
    <w:rsid w:val="00DD7100"/>
    <w:rsid w:val="00DE385C"/>
    <w:rsid w:val="00DE475D"/>
    <w:rsid w:val="00DF05C5"/>
    <w:rsid w:val="00DF13D9"/>
    <w:rsid w:val="00DF18C1"/>
    <w:rsid w:val="00DF1F33"/>
    <w:rsid w:val="00DF3FE9"/>
    <w:rsid w:val="00DF7375"/>
    <w:rsid w:val="00E009A0"/>
    <w:rsid w:val="00E0294A"/>
    <w:rsid w:val="00E14525"/>
    <w:rsid w:val="00E245A2"/>
    <w:rsid w:val="00E2547E"/>
    <w:rsid w:val="00E25714"/>
    <w:rsid w:val="00E3169D"/>
    <w:rsid w:val="00E35185"/>
    <w:rsid w:val="00E40A6A"/>
    <w:rsid w:val="00E421BC"/>
    <w:rsid w:val="00E460BA"/>
    <w:rsid w:val="00E616ED"/>
    <w:rsid w:val="00E625F3"/>
    <w:rsid w:val="00E63D79"/>
    <w:rsid w:val="00E6492F"/>
    <w:rsid w:val="00E70112"/>
    <w:rsid w:val="00E734D0"/>
    <w:rsid w:val="00E745B2"/>
    <w:rsid w:val="00E774BA"/>
    <w:rsid w:val="00E829D5"/>
    <w:rsid w:val="00E84243"/>
    <w:rsid w:val="00E84CF2"/>
    <w:rsid w:val="00E90770"/>
    <w:rsid w:val="00E94A0D"/>
    <w:rsid w:val="00EA0163"/>
    <w:rsid w:val="00EA1F7E"/>
    <w:rsid w:val="00EA2015"/>
    <w:rsid w:val="00EA3656"/>
    <w:rsid w:val="00EA4A8E"/>
    <w:rsid w:val="00EA5520"/>
    <w:rsid w:val="00EA70D7"/>
    <w:rsid w:val="00EB27CA"/>
    <w:rsid w:val="00EB4888"/>
    <w:rsid w:val="00EB667B"/>
    <w:rsid w:val="00EB746B"/>
    <w:rsid w:val="00EC4CD4"/>
    <w:rsid w:val="00EC530F"/>
    <w:rsid w:val="00EC56C5"/>
    <w:rsid w:val="00ED5FEC"/>
    <w:rsid w:val="00ED67A7"/>
    <w:rsid w:val="00ED6844"/>
    <w:rsid w:val="00ED75A5"/>
    <w:rsid w:val="00ED7E14"/>
    <w:rsid w:val="00EE0C3F"/>
    <w:rsid w:val="00EE6650"/>
    <w:rsid w:val="00EE6C38"/>
    <w:rsid w:val="00EE6C4F"/>
    <w:rsid w:val="00EE788C"/>
    <w:rsid w:val="00EF3283"/>
    <w:rsid w:val="00EF41FD"/>
    <w:rsid w:val="00EF7A8C"/>
    <w:rsid w:val="00F00C0F"/>
    <w:rsid w:val="00F0264F"/>
    <w:rsid w:val="00F03E72"/>
    <w:rsid w:val="00F05190"/>
    <w:rsid w:val="00F06A3D"/>
    <w:rsid w:val="00F0775D"/>
    <w:rsid w:val="00F07E2D"/>
    <w:rsid w:val="00F12882"/>
    <w:rsid w:val="00F12A69"/>
    <w:rsid w:val="00F16B22"/>
    <w:rsid w:val="00F17910"/>
    <w:rsid w:val="00F201F2"/>
    <w:rsid w:val="00F209D1"/>
    <w:rsid w:val="00F20DEC"/>
    <w:rsid w:val="00F255B2"/>
    <w:rsid w:val="00F27023"/>
    <w:rsid w:val="00F302D2"/>
    <w:rsid w:val="00F33E09"/>
    <w:rsid w:val="00F404C3"/>
    <w:rsid w:val="00F434CB"/>
    <w:rsid w:val="00F51A51"/>
    <w:rsid w:val="00F525F5"/>
    <w:rsid w:val="00F52BC0"/>
    <w:rsid w:val="00F54F23"/>
    <w:rsid w:val="00F55DAB"/>
    <w:rsid w:val="00F56ED8"/>
    <w:rsid w:val="00F635B0"/>
    <w:rsid w:val="00F6530A"/>
    <w:rsid w:val="00F70880"/>
    <w:rsid w:val="00F71662"/>
    <w:rsid w:val="00F769D4"/>
    <w:rsid w:val="00F776D6"/>
    <w:rsid w:val="00F8519B"/>
    <w:rsid w:val="00F917A5"/>
    <w:rsid w:val="00F929D2"/>
    <w:rsid w:val="00F92A51"/>
    <w:rsid w:val="00F938C5"/>
    <w:rsid w:val="00F97919"/>
    <w:rsid w:val="00FA49A9"/>
    <w:rsid w:val="00FA4FC4"/>
    <w:rsid w:val="00FA5FFA"/>
    <w:rsid w:val="00FA5FFF"/>
    <w:rsid w:val="00FA65D4"/>
    <w:rsid w:val="00FA6C6C"/>
    <w:rsid w:val="00FB0025"/>
    <w:rsid w:val="00FB10D3"/>
    <w:rsid w:val="00FB3DD8"/>
    <w:rsid w:val="00FB50CC"/>
    <w:rsid w:val="00FB5304"/>
    <w:rsid w:val="00FB6AE0"/>
    <w:rsid w:val="00FB786F"/>
    <w:rsid w:val="00FD25BD"/>
    <w:rsid w:val="00FD4776"/>
    <w:rsid w:val="00FE5D0A"/>
    <w:rsid w:val="00FF3062"/>
    <w:rsid w:val="00FF307E"/>
    <w:rsid w:val="00F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5277C"/>
  <w15:chartTrackingRefBased/>
  <w15:docId w15:val="{00D98F1B-32B3-4FA7-BD57-4D4594E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FB7"/>
  </w:style>
  <w:style w:type="paragraph" w:styleId="Heading1">
    <w:name w:val="heading 1"/>
    <w:basedOn w:val="Normal"/>
    <w:next w:val="Normal"/>
    <w:link w:val="Heading1Char"/>
    <w:uiPriority w:val="9"/>
    <w:qFormat/>
    <w:rsid w:val="005F23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68252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82524"/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2524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82524"/>
    <w:rPr>
      <w:i/>
      <w:iCs/>
    </w:rPr>
  </w:style>
  <w:style w:type="table" w:styleId="MediumShading2-Accent5">
    <w:name w:val="Medium Shading 2 Accent 5"/>
    <w:basedOn w:val="TableNormal"/>
    <w:uiPriority w:val="64"/>
    <w:rsid w:val="00682524"/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D18C8"/>
    <w:pPr>
      <w:ind w:left="720"/>
      <w:contextualSpacing/>
    </w:pPr>
  </w:style>
  <w:style w:type="character" w:customStyle="1" w:styleId="sc0">
    <w:name w:val="sc0"/>
    <w:basedOn w:val="DefaultParagraphFont"/>
    <w:rsid w:val="001405CC"/>
    <w:rPr>
      <w:rFonts w:ascii="Consolas" w:hAnsi="Consolas" w:cs="Consolas" w:hint="default"/>
      <w:color w:val="839496"/>
      <w:sz w:val="20"/>
      <w:szCs w:val="20"/>
    </w:rPr>
  </w:style>
  <w:style w:type="character" w:customStyle="1" w:styleId="sc41">
    <w:name w:val="sc41"/>
    <w:basedOn w:val="DefaultParagraphFont"/>
    <w:rsid w:val="001405CC"/>
    <w:rPr>
      <w:rFonts w:ascii="Consolas" w:hAnsi="Consolas" w:cs="Consolas" w:hint="default"/>
      <w:color w:val="859900"/>
      <w:sz w:val="20"/>
      <w:szCs w:val="20"/>
    </w:rPr>
  </w:style>
  <w:style w:type="character" w:customStyle="1" w:styleId="sc71">
    <w:name w:val="sc71"/>
    <w:basedOn w:val="DefaultParagraphFont"/>
    <w:rsid w:val="001405CC"/>
    <w:rPr>
      <w:rFonts w:ascii="Consolas" w:hAnsi="Consolas" w:cs="Consolas" w:hint="default"/>
      <w:color w:val="93A1A1"/>
      <w:sz w:val="20"/>
      <w:szCs w:val="20"/>
    </w:rPr>
  </w:style>
  <w:style w:type="character" w:customStyle="1" w:styleId="sc81">
    <w:name w:val="sc81"/>
    <w:basedOn w:val="DefaultParagraphFont"/>
    <w:rsid w:val="001405CC"/>
    <w:rPr>
      <w:rFonts w:ascii="Consolas" w:hAnsi="Consolas" w:cs="Consolas" w:hint="default"/>
      <w:color w:val="B58900"/>
      <w:sz w:val="20"/>
      <w:szCs w:val="20"/>
    </w:rPr>
  </w:style>
  <w:style w:type="character" w:customStyle="1" w:styleId="sc61">
    <w:name w:val="sc61"/>
    <w:basedOn w:val="DefaultParagraphFont"/>
    <w:rsid w:val="001405CC"/>
    <w:rPr>
      <w:rFonts w:ascii="Consolas" w:hAnsi="Consolas" w:cs="Consolas" w:hint="default"/>
      <w:color w:val="2AA198"/>
      <w:sz w:val="20"/>
      <w:szCs w:val="20"/>
    </w:rPr>
  </w:style>
  <w:style w:type="character" w:customStyle="1" w:styleId="sc21">
    <w:name w:val="sc21"/>
    <w:basedOn w:val="DefaultParagraphFont"/>
    <w:rsid w:val="00696A72"/>
    <w:rPr>
      <w:rFonts w:ascii="Consolas" w:hAnsi="Consolas" w:cs="Consolas" w:hint="default"/>
      <w:i/>
      <w:iCs/>
      <w:color w:val="586E75"/>
      <w:sz w:val="20"/>
      <w:szCs w:val="20"/>
    </w:rPr>
  </w:style>
  <w:style w:type="character" w:customStyle="1" w:styleId="sc51">
    <w:name w:val="sc51"/>
    <w:basedOn w:val="DefaultParagraphFont"/>
    <w:rsid w:val="00696A72"/>
    <w:rPr>
      <w:rFonts w:ascii="Consolas" w:hAnsi="Consolas" w:cs="Consolas" w:hint="default"/>
      <w:color w:val="2AA198"/>
      <w:sz w:val="20"/>
      <w:szCs w:val="20"/>
    </w:rPr>
  </w:style>
  <w:style w:type="character" w:customStyle="1" w:styleId="sc31">
    <w:name w:val="sc31"/>
    <w:basedOn w:val="DefaultParagraphFont"/>
    <w:rsid w:val="00696A72"/>
    <w:rPr>
      <w:rFonts w:ascii="Consolas" w:hAnsi="Consolas" w:cs="Consolas" w:hint="default"/>
      <w:color w:val="2AA198"/>
      <w:sz w:val="20"/>
      <w:szCs w:val="20"/>
    </w:rPr>
  </w:style>
  <w:style w:type="character" w:customStyle="1" w:styleId="sc91">
    <w:name w:val="sc91"/>
    <w:basedOn w:val="DefaultParagraphFont"/>
    <w:rsid w:val="00696A72"/>
    <w:rPr>
      <w:rFonts w:ascii="Consolas" w:hAnsi="Consolas" w:cs="Consolas" w:hint="default"/>
      <w:color w:val="2AA19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1D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DF8"/>
  </w:style>
  <w:style w:type="paragraph" w:styleId="Footer">
    <w:name w:val="footer"/>
    <w:basedOn w:val="Normal"/>
    <w:link w:val="FooterChar"/>
    <w:uiPriority w:val="99"/>
    <w:unhideWhenUsed/>
    <w:rsid w:val="00571D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DF8"/>
  </w:style>
  <w:style w:type="character" w:styleId="Hyperlink">
    <w:name w:val="Hyperlink"/>
    <w:basedOn w:val="DefaultParagraphFont"/>
    <w:uiPriority w:val="99"/>
    <w:unhideWhenUsed/>
    <w:rsid w:val="001A14E5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6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6ED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F23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F2339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F2339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2339"/>
    <w:pPr>
      <w:spacing w:after="100" w:line="259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F2339"/>
    <w:pPr>
      <w:spacing w:after="100" w:line="259" w:lineRule="auto"/>
      <w:ind w:left="44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26FB7"/>
    <w:rPr>
      <w:color w:val="7030A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ckovic_v\Desktop\handout_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B494E-5D23-42C3-BC20-9B746BE76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handout_template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Permian Basin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Vuckovic</dc:creator>
  <cp:keywords/>
  <dc:description/>
  <cp:lastModifiedBy>Vladan Vuckovic</cp:lastModifiedBy>
  <cp:revision>3</cp:revision>
  <dcterms:created xsi:type="dcterms:W3CDTF">2017-01-26T19:31:00Z</dcterms:created>
  <dcterms:modified xsi:type="dcterms:W3CDTF">2017-01-26T19:32:00Z</dcterms:modified>
</cp:coreProperties>
</file>